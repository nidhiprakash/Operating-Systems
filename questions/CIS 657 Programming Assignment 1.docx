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FEB4" w14:textId="1D1F4F9F" w:rsidR="007438F0" w:rsidRPr="00E52D7D" w:rsidRDefault="00B25784" w:rsidP="00B87132">
      <w:pPr>
        <w:ind w:left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 xml:space="preserve">CIS 657 </w:t>
      </w:r>
      <w:r w:rsidR="00B87132">
        <w:rPr>
          <w:rFonts w:ascii="Arial" w:hAnsi="Arial" w:cs="Arial"/>
          <w:b/>
          <w:color w:val="000000" w:themeColor="text1"/>
          <w:sz w:val="28"/>
        </w:rPr>
        <w:t>Programming Assignment 1</w:t>
      </w:r>
    </w:p>
    <w:p w14:paraId="14572F56" w14:textId="77777777" w:rsidR="00E52D7D" w:rsidRDefault="00E52D7D" w:rsidP="00E52D7D">
      <w:pPr>
        <w:ind w:left="0"/>
        <w:rPr>
          <w:color w:val="000000" w:themeColor="text1"/>
        </w:rPr>
      </w:pPr>
    </w:p>
    <w:p w14:paraId="3C5E38FA" w14:textId="78E77A07" w:rsidR="006E51C3" w:rsidRDefault="006E51C3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Submit</w:t>
      </w:r>
      <w:r w:rsidR="00A0063A">
        <w:rPr>
          <w:color w:val="000000" w:themeColor="text1"/>
        </w:rPr>
        <w:t xml:space="preserve"> </w:t>
      </w:r>
      <w:r>
        <w:rPr>
          <w:color w:val="000000" w:themeColor="text1"/>
        </w:rPr>
        <w:t>two files:</w:t>
      </w:r>
    </w:p>
    <w:p w14:paraId="6FBFB7F4" w14:textId="052AEBFE" w:rsidR="00A0063A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r w:rsidR="00B25784">
        <w:rPr>
          <w:color w:val="000000" w:themeColor="text1"/>
        </w:rPr>
        <w:t xml:space="preserve">your </w:t>
      </w:r>
      <w:r w:rsidR="00C228FE" w:rsidRPr="006E51C3">
        <w:rPr>
          <w:color w:val="000000" w:themeColor="text1"/>
        </w:rPr>
        <w:t>document</w:t>
      </w:r>
      <w:r w:rsidR="00B25784">
        <w:rPr>
          <w:color w:val="000000" w:themeColor="text1"/>
        </w:rPr>
        <w:t xml:space="preserve"> -- readme</w:t>
      </w:r>
      <w:r w:rsidR="00C228FE" w:rsidRPr="006E51C3">
        <w:rPr>
          <w:color w:val="000000" w:themeColor="text1"/>
        </w:rPr>
        <w:t xml:space="preserve"> (doc or pdf) including the</w:t>
      </w:r>
      <w:r>
        <w:rPr>
          <w:color w:val="000000" w:themeColor="text1"/>
        </w:rPr>
        <w:t xml:space="preserve"> </w:t>
      </w:r>
      <w:r w:rsidRPr="006E51C3">
        <w:rPr>
          <w:b/>
          <w:color w:val="000000" w:themeColor="text1"/>
        </w:rPr>
        <w:t>disclosure form</w:t>
      </w:r>
      <w:r>
        <w:rPr>
          <w:color w:val="000000" w:themeColor="text1"/>
        </w:rPr>
        <w:t xml:space="preserve">, </w:t>
      </w:r>
      <w:r w:rsidRPr="006E51C3">
        <w:rPr>
          <w:b/>
          <w:color w:val="000000" w:themeColor="text1"/>
        </w:rPr>
        <w:t>screenshot(s) of your output</w:t>
      </w:r>
      <w:r>
        <w:rPr>
          <w:color w:val="000000" w:themeColor="text1"/>
        </w:rPr>
        <w:t xml:space="preserve">, </w:t>
      </w:r>
      <w:r w:rsidRPr="006E51C3">
        <w:rPr>
          <w:b/>
          <w:color w:val="000000" w:themeColor="text1"/>
        </w:rPr>
        <w:t>your solution code</w:t>
      </w:r>
      <w:r w:rsidR="00B87132">
        <w:rPr>
          <w:b/>
          <w:color w:val="000000" w:themeColor="text1"/>
        </w:rPr>
        <w:t xml:space="preserve"> </w:t>
      </w:r>
      <w:r w:rsidR="00B87132" w:rsidRPr="00B87132">
        <w:rPr>
          <w:b/>
          <w:i/>
          <w:color w:val="000000" w:themeColor="text1"/>
        </w:rPr>
        <w:t xml:space="preserve">– Must be text (image cannot be process with </w:t>
      </w:r>
      <w:proofErr w:type="spellStart"/>
      <w:r w:rsidR="00B87132" w:rsidRPr="00B87132">
        <w:rPr>
          <w:b/>
          <w:i/>
          <w:color w:val="000000" w:themeColor="text1"/>
        </w:rPr>
        <w:t>TurnItIn</w:t>
      </w:r>
      <w:proofErr w:type="spellEnd"/>
      <w:r w:rsidR="00B87132" w:rsidRPr="00B87132">
        <w:rPr>
          <w:b/>
          <w:i/>
          <w:color w:val="000000" w:themeColor="text1"/>
        </w:rPr>
        <w:t>) --</w:t>
      </w:r>
      <w:r>
        <w:rPr>
          <w:b/>
          <w:color w:val="000000" w:themeColor="text1"/>
        </w:rPr>
        <w:t xml:space="preserve"> (filename</w:t>
      </w:r>
      <w:r w:rsidR="004F0C08">
        <w:rPr>
          <w:b/>
          <w:color w:val="000000" w:themeColor="text1"/>
        </w:rPr>
        <w:t xml:space="preserve"> </w:t>
      </w:r>
      <w:r w:rsidR="00B25784">
        <w:rPr>
          <w:b/>
          <w:color w:val="000000" w:themeColor="text1"/>
        </w:rPr>
        <w:t xml:space="preserve">including full </w:t>
      </w:r>
      <w:r w:rsidR="004F0C08">
        <w:rPr>
          <w:b/>
          <w:color w:val="000000" w:themeColor="text1"/>
        </w:rPr>
        <w:t>path</w:t>
      </w:r>
      <w:r w:rsidR="00B87132">
        <w:rPr>
          <w:b/>
          <w:color w:val="000000" w:themeColor="text1"/>
        </w:rPr>
        <w:t>,</w:t>
      </w:r>
      <w:r w:rsidR="004F0C0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and your own code</w:t>
      </w:r>
      <w:r w:rsidR="00780AB3">
        <w:rPr>
          <w:b/>
          <w:color w:val="000000" w:themeColor="text1"/>
        </w:rPr>
        <w:t xml:space="preserve"> (created or modified by you)</w:t>
      </w:r>
      <w:r>
        <w:rPr>
          <w:b/>
          <w:color w:val="000000" w:themeColor="text1"/>
        </w:rPr>
        <w:t xml:space="preserve">, not Nachos </w:t>
      </w:r>
      <w:r w:rsidR="001F1448">
        <w:rPr>
          <w:b/>
          <w:color w:val="000000" w:themeColor="text1"/>
        </w:rPr>
        <w:t xml:space="preserve">original </w:t>
      </w:r>
      <w:r>
        <w:rPr>
          <w:b/>
          <w:color w:val="000000" w:themeColor="text1"/>
        </w:rPr>
        <w:t>code)</w:t>
      </w:r>
      <w:r w:rsidRPr="006E51C3">
        <w:rPr>
          <w:b/>
          <w:color w:val="000000" w:themeColor="text1"/>
        </w:rPr>
        <w:t xml:space="preserve"> with description</w:t>
      </w:r>
      <w:r>
        <w:rPr>
          <w:b/>
          <w:color w:val="000000" w:themeColor="text1"/>
        </w:rPr>
        <w:t xml:space="preserve"> (you need to explain your </w:t>
      </w:r>
      <w:proofErr w:type="gramStart"/>
      <w:r>
        <w:rPr>
          <w:b/>
          <w:color w:val="000000" w:themeColor="text1"/>
        </w:rPr>
        <w:t xml:space="preserve">solution) </w:t>
      </w:r>
      <w:r w:rsidR="00A33B16" w:rsidRPr="006E51C3">
        <w:rPr>
          <w:color w:val="000000" w:themeColor="text1"/>
        </w:rPr>
        <w:t xml:space="preserve"> </w:t>
      </w:r>
      <w:r w:rsidR="00A0063A" w:rsidRPr="006E51C3">
        <w:rPr>
          <w:color w:val="000000" w:themeColor="text1"/>
        </w:rPr>
        <w:t>to</w:t>
      </w:r>
      <w:proofErr w:type="gramEnd"/>
      <w:r w:rsidR="00A0063A" w:rsidRPr="006E51C3">
        <w:rPr>
          <w:color w:val="000000" w:themeColor="text1"/>
        </w:rPr>
        <w:t xml:space="preserve"> the </w:t>
      </w:r>
      <w:proofErr w:type="spellStart"/>
      <w:r w:rsidR="00A0063A" w:rsidRPr="006E51C3">
        <w:rPr>
          <w:b/>
          <w:color w:val="FF0000"/>
        </w:rPr>
        <w:t>Turnitin</w:t>
      </w:r>
      <w:proofErr w:type="spellEnd"/>
      <w:r w:rsidR="00A0063A" w:rsidRPr="006E51C3">
        <w:rPr>
          <w:b/>
          <w:color w:val="FF0000"/>
        </w:rPr>
        <w:t xml:space="preserve"> link</w:t>
      </w:r>
      <w:r w:rsidR="00A0063A" w:rsidRPr="006E51C3">
        <w:rPr>
          <w:color w:val="000000" w:themeColor="text1"/>
        </w:rPr>
        <w:t xml:space="preserve"> on the blackboard (under Assignments).</w:t>
      </w:r>
    </w:p>
    <w:p w14:paraId="5AAC22AC" w14:textId="4620CAD0" w:rsidR="00D94046" w:rsidRDefault="00D94046" w:rsidP="00D94046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All of your code must be well documented.</w:t>
      </w:r>
    </w:p>
    <w:p w14:paraId="731172B7" w14:textId="77777777" w:rsidR="00D94046" w:rsidRDefault="00D94046" w:rsidP="00D94046">
      <w:pPr>
        <w:pStyle w:val="ListParagraph"/>
        <w:ind w:left="1080"/>
        <w:rPr>
          <w:color w:val="000000" w:themeColor="text1"/>
        </w:rPr>
      </w:pPr>
    </w:p>
    <w:p w14:paraId="5373951A" w14:textId="3929EB29" w:rsidR="006E51C3" w:rsidRPr="006E51C3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Do a “make clean” in code/</w:t>
      </w:r>
      <w:proofErr w:type="spellStart"/>
      <w:r>
        <w:rPr>
          <w:color w:val="000000" w:themeColor="text1"/>
        </w:rPr>
        <w:t>build.linux</w:t>
      </w:r>
      <w:proofErr w:type="spellEnd"/>
      <w:r>
        <w:rPr>
          <w:color w:val="000000" w:themeColor="text1"/>
        </w:rPr>
        <w:t xml:space="preserve">, then compress your Nachos folder on the VM, download the compressed file into your local machine and name the compressed file </w:t>
      </w:r>
      <w:r w:rsidR="00B87132">
        <w:rPr>
          <w:b/>
          <w:color w:val="FF0000"/>
        </w:rPr>
        <w:t>Ass1</w:t>
      </w:r>
      <w:r w:rsidRPr="006E51C3">
        <w:rPr>
          <w:b/>
          <w:color w:val="FF0000"/>
        </w:rPr>
        <w:t>_yourNetId.zip (Note: Zip only!!)</w:t>
      </w:r>
      <w:r>
        <w:rPr>
          <w:color w:val="000000" w:themeColor="text1"/>
        </w:rPr>
        <w:t xml:space="preserve">. Submit the zipped file to the </w:t>
      </w:r>
      <w:r w:rsidRPr="006E51C3">
        <w:rPr>
          <w:b/>
          <w:color w:val="FF0000"/>
        </w:rPr>
        <w:t>Assignment Code Submission link</w:t>
      </w:r>
      <w:r>
        <w:rPr>
          <w:color w:val="000000" w:themeColor="text1"/>
        </w:rPr>
        <w:t xml:space="preserve"> of Blackboard.</w:t>
      </w:r>
    </w:p>
    <w:p w14:paraId="2900F0F2" w14:textId="2C468C54"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Due: </w:t>
      </w:r>
      <w:r w:rsidR="00B87132">
        <w:rPr>
          <w:color w:val="000000" w:themeColor="text1"/>
        </w:rPr>
        <w:t>Nov</w:t>
      </w:r>
      <w:r>
        <w:rPr>
          <w:color w:val="000000" w:themeColor="text1"/>
        </w:rPr>
        <w:t xml:space="preserve">. </w:t>
      </w:r>
      <w:r w:rsidR="00B87132">
        <w:rPr>
          <w:color w:val="000000" w:themeColor="text1"/>
        </w:rPr>
        <w:t>2</w:t>
      </w:r>
      <w:r>
        <w:rPr>
          <w:color w:val="000000" w:themeColor="text1"/>
        </w:rPr>
        <w:t xml:space="preserve"> (Friday, end of the day)</w:t>
      </w:r>
    </w:p>
    <w:p w14:paraId="24283D92" w14:textId="77777777"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Late submission: you have total 72 hours throughout the semester.</w:t>
      </w:r>
    </w:p>
    <w:p w14:paraId="36CED2B8" w14:textId="77777777" w:rsidR="00A0063A" w:rsidRDefault="00A0063A" w:rsidP="00E52D7D">
      <w:pPr>
        <w:ind w:left="0"/>
        <w:rPr>
          <w:color w:val="000000" w:themeColor="text1"/>
        </w:rPr>
      </w:pPr>
    </w:p>
    <w:p w14:paraId="3776BE07" w14:textId="77777777" w:rsidR="003C06D2" w:rsidRPr="00E52D7D" w:rsidRDefault="003C06D2" w:rsidP="00E52D7D">
      <w:pPr>
        <w:ind w:left="0"/>
        <w:rPr>
          <w:color w:val="000000" w:themeColor="text1"/>
        </w:rPr>
      </w:pPr>
    </w:p>
    <w:p w14:paraId="6164DC92" w14:textId="05D1445E" w:rsidR="003C06D2" w:rsidRDefault="00A17E2F" w:rsidP="0020289E">
      <w:pPr>
        <w:ind w:left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Follow the Lab1 instruction and create a new fresh Nachos folder</w:t>
      </w:r>
      <w:r w:rsidR="003C06D2" w:rsidRPr="00A0063A">
        <w:rPr>
          <w:rFonts w:ascii="Courier New" w:hAnsi="Courier New" w:cs="Courier New"/>
          <w:i/>
          <w:color w:val="000000" w:themeColor="text1"/>
        </w:rPr>
        <w:t>.</w:t>
      </w:r>
    </w:p>
    <w:p w14:paraId="756EB88F" w14:textId="77777777"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529E6504" w14:textId="1D020DFA" w:rsidR="00F85FEB" w:rsidRDefault="00B87132" w:rsidP="00B87132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are going to be adding multi-threading capabilities to Nachos. From the Unix point of view, Nachos is a process with user space threads. From the Nachos point of view, Nachos is an operating system that has processes without multi-threading. This assignment requires that you add multi-threading in Nachos as follows:</w:t>
      </w:r>
    </w:p>
    <w:p w14:paraId="72DEF281" w14:textId="399CDBA5" w:rsidR="00F240AB" w:rsidRDefault="00F240AB" w:rsidP="00F240AB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Create a Process class</w:t>
      </w:r>
    </w:p>
    <w:p w14:paraId="51A32733" w14:textId="4C1FADC5" w:rsidR="00F240AB" w:rsidRDefault="00F240AB" w:rsidP="00F240AB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Integrate the Process class with </w:t>
      </w:r>
      <w:r w:rsidR="00D94046">
        <w:rPr>
          <w:rFonts w:ascii="Courier New" w:hAnsi="Courier New" w:cs="Courier New"/>
          <w:color w:val="000000" w:themeColor="text1"/>
        </w:rPr>
        <w:t xml:space="preserve">the </w:t>
      </w:r>
      <w:r>
        <w:rPr>
          <w:rFonts w:ascii="Courier New" w:hAnsi="Courier New" w:cs="Courier New"/>
          <w:color w:val="000000" w:themeColor="text1"/>
        </w:rPr>
        <w:t>Nachos Threads and System</w:t>
      </w:r>
    </w:p>
    <w:p w14:paraId="2AB28753" w14:textId="02B86F67" w:rsidR="00F240AB" w:rsidRDefault="00F240AB" w:rsidP="00F240AB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Change the scheduler</w:t>
      </w:r>
    </w:p>
    <w:p w14:paraId="789682C7" w14:textId="681071F5" w:rsidR="004F400A" w:rsidRPr="004F400A" w:rsidRDefault="004F400A" w:rsidP="004F400A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make some extensions to the Nachos operating system.</w:t>
      </w:r>
    </w:p>
    <w:p w14:paraId="00406798" w14:textId="4B97D644" w:rsidR="00F240AB" w:rsidRDefault="00F240AB" w:rsidP="00F240AB">
      <w:pPr>
        <w:rPr>
          <w:rFonts w:ascii="Courier New" w:hAnsi="Courier New" w:cs="Courier New"/>
          <w:color w:val="000000" w:themeColor="text1"/>
        </w:rPr>
      </w:pPr>
    </w:p>
    <w:p w14:paraId="1B03BD9B" w14:textId="2F3659A7" w:rsidR="00F240AB" w:rsidRDefault="00F240AB" w:rsidP="00F240AB">
      <w:pPr>
        <w:ind w:left="0"/>
        <w:rPr>
          <w:rFonts w:ascii="Courier New" w:hAnsi="Courier New" w:cs="Courier New"/>
          <w:color w:val="000000" w:themeColor="text1"/>
        </w:rPr>
      </w:pPr>
      <w:r w:rsidRPr="00F240AB">
        <w:rPr>
          <w:rFonts w:ascii="Courier New" w:hAnsi="Courier New" w:cs="Courier New"/>
          <w:b/>
          <w:color w:val="000000" w:themeColor="text1"/>
        </w:rPr>
        <w:t>Task 1</w:t>
      </w:r>
      <w:r w:rsidR="004F400A">
        <w:rPr>
          <w:rFonts w:ascii="Courier New" w:hAnsi="Courier New" w:cs="Courier New"/>
          <w:b/>
          <w:color w:val="000000" w:themeColor="text1"/>
        </w:rPr>
        <w:t xml:space="preserve"> (20pts</w:t>
      </w:r>
      <w:proofErr w:type="gramStart"/>
      <w:r w:rsidR="004F400A">
        <w:rPr>
          <w:rFonts w:ascii="Courier New" w:hAnsi="Courier New" w:cs="Courier New"/>
          <w:b/>
          <w:color w:val="000000" w:themeColor="text1"/>
        </w:rPr>
        <w:t xml:space="preserve">) </w:t>
      </w:r>
      <w:r w:rsidRPr="00F240AB">
        <w:rPr>
          <w:rFonts w:ascii="Courier New" w:hAnsi="Courier New" w:cs="Courier New"/>
          <w:b/>
          <w:color w:val="000000" w:themeColor="text1"/>
        </w:rPr>
        <w:t>:</w:t>
      </w:r>
      <w:proofErr w:type="gramEnd"/>
      <w:r>
        <w:rPr>
          <w:rFonts w:ascii="Courier New" w:hAnsi="Courier New" w:cs="Courier New"/>
          <w:color w:val="000000" w:themeColor="text1"/>
        </w:rPr>
        <w:t xml:space="preserve"> Create a new class called </w:t>
      </w:r>
      <w:r w:rsidRPr="00F240AB">
        <w:rPr>
          <w:rFonts w:ascii="Courier New" w:hAnsi="Courier New" w:cs="Courier New"/>
          <w:b/>
          <w:color w:val="000000" w:themeColor="text1"/>
        </w:rPr>
        <w:t>Process</w:t>
      </w:r>
      <w:r>
        <w:rPr>
          <w:rFonts w:ascii="Courier New" w:hAnsi="Courier New" w:cs="Courier New"/>
          <w:color w:val="000000" w:themeColor="text1"/>
        </w:rPr>
        <w:t xml:space="preserve"> in files (</w:t>
      </w:r>
      <w:proofErr w:type="spellStart"/>
      <w:r>
        <w:rPr>
          <w:rFonts w:ascii="Courier New" w:hAnsi="Courier New" w:cs="Courier New"/>
          <w:color w:val="000000" w:themeColor="text1"/>
        </w:rPr>
        <w:t>process.cc|h</w:t>
      </w:r>
      <w:proofErr w:type="spellEnd"/>
      <w:r>
        <w:rPr>
          <w:rFonts w:ascii="Courier New" w:hAnsi="Courier New" w:cs="Courier New"/>
          <w:color w:val="000000" w:themeColor="text1"/>
        </w:rPr>
        <w:t>). Put the class in the threads directory and make sure everything compiles. At a minimum the Process class will need only constructor, destructor and some setter/getter functions.</w:t>
      </w:r>
    </w:p>
    <w:p w14:paraId="78ED55B6" w14:textId="27638E9B" w:rsidR="00F240AB" w:rsidRDefault="00F240AB" w:rsidP="00F240AB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Determine what the member variable</w:t>
      </w:r>
      <w:r w:rsidR="00416614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of the Process class should be and which member variables, if and, need to be pulled out of the Thread class (Nachos existing class)</w:t>
      </w:r>
    </w:p>
    <w:p w14:paraId="39E0DFD8" w14:textId="04383004" w:rsidR="00F240AB" w:rsidRDefault="00F240AB" w:rsidP="00F240AB">
      <w:pPr>
        <w:pStyle w:val="ListParagraph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explain why you decided the member variables in Process class</w:t>
      </w:r>
    </w:p>
    <w:p w14:paraId="7A96BC67" w14:textId="6C918576" w:rsidR="00F240AB" w:rsidRDefault="00F240AB" w:rsidP="00F240AB">
      <w:pPr>
        <w:pStyle w:val="ListParagraph"/>
        <w:numPr>
          <w:ilvl w:val="1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you changed something in the Thread class, explain what you changed in </w:t>
      </w:r>
      <w:r w:rsidR="00416614">
        <w:rPr>
          <w:rFonts w:ascii="Courier New" w:hAnsi="Courier New" w:cs="Courier New"/>
          <w:color w:val="000000" w:themeColor="text1"/>
        </w:rPr>
        <w:t xml:space="preserve">both </w:t>
      </w:r>
      <w:r>
        <w:rPr>
          <w:rFonts w:ascii="Courier New" w:hAnsi="Courier New" w:cs="Courier New"/>
          <w:color w:val="000000" w:themeColor="text1"/>
        </w:rPr>
        <w:t>the Thread class and Process class</w:t>
      </w:r>
    </w:p>
    <w:p w14:paraId="090D82D8" w14:textId="1A992BAE" w:rsidR="005E46EC" w:rsidRDefault="005E46EC" w:rsidP="005E46EC">
      <w:pPr>
        <w:ind w:left="0"/>
        <w:rPr>
          <w:rFonts w:ascii="Courier New" w:hAnsi="Courier New" w:cs="Courier New"/>
          <w:color w:val="000000" w:themeColor="text1"/>
        </w:rPr>
      </w:pPr>
      <w:r w:rsidRPr="005E46EC">
        <w:rPr>
          <w:rFonts w:ascii="Courier New" w:hAnsi="Courier New" w:cs="Courier New"/>
          <w:b/>
          <w:color w:val="000000" w:themeColor="text1"/>
        </w:rPr>
        <w:t>Task 2</w:t>
      </w:r>
      <w:r w:rsidR="004F400A">
        <w:rPr>
          <w:rFonts w:ascii="Courier New" w:hAnsi="Courier New" w:cs="Courier New"/>
          <w:b/>
          <w:color w:val="000000" w:themeColor="text1"/>
        </w:rPr>
        <w:t xml:space="preserve"> </w:t>
      </w:r>
      <w:r w:rsidR="004F400A">
        <w:rPr>
          <w:rFonts w:ascii="Courier New" w:hAnsi="Courier New" w:cs="Courier New"/>
          <w:b/>
          <w:color w:val="000000" w:themeColor="text1"/>
        </w:rPr>
        <w:t>(</w:t>
      </w:r>
      <w:r w:rsidR="004F400A">
        <w:rPr>
          <w:rFonts w:ascii="Courier New" w:hAnsi="Courier New" w:cs="Courier New"/>
          <w:b/>
          <w:color w:val="000000" w:themeColor="text1"/>
        </w:rPr>
        <w:t>3</w:t>
      </w:r>
      <w:r w:rsidR="004F400A">
        <w:rPr>
          <w:rFonts w:ascii="Courier New" w:hAnsi="Courier New" w:cs="Courier New"/>
          <w:b/>
          <w:color w:val="000000" w:themeColor="text1"/>
        </w:rPr>
        <w:t>0pts)</w:t>
      </w:r>
      <w:r w:rsidRPr="005E46EC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Make your Nachos system run with processes. Create </w:t>
      </w:r>
      <w:r w:rsidR="00EE498F">
        <w:rPr>
          <w:rFonts w:ascii="Courier New" w:hAnsi="Courier New" w:cs="Courier New"/>
          <w:color w:val="000000" w:themeColor="text1"/>
        </w:rPr>
        <w:t xml:space="preserve">Process </w:t>
      </w:r>
      <w:r>
        <w:rPr>
          <w:rFonts w:ascii="Courier New" w:hAnsi="Courier New" w:cs="Courier New"/>
          <w:color w:val="000000" w:themeColor="text1"/>
        </w:rPr>
        <w:t xml:space="preserve">functions and </w:t>
      </w:r>
      <w:r w:rsidR="00EE498F">
        <w:rPr>
          <w:rFonts w:ascii="Courier New" w:hAnsi="Courier New" w:cs="Courier New"/>
          <w:color w:val="000000" w:themeColor="text1"/>
        </w:rPr>
        <w:t>Thread</w:t>
      </w:r>
      <w:r>
        <w:rPr>
          <w:rFonts w:ascii="Courier New" w:hAnsi="Courier New" w:cs="Courier New"/>
          <w:color w:val="000000" w:themeColor="text1"/>
        </w:rPr>
        <w:t xml:space="preserve"> Fork</w:t>
      </w:r>
      <w:r w:rsidR="00EE498F">
        <w:rPr>
          <w:rFonts w:ascii="Courier New" w:hAnsi="Courier New" w:cs="Courier New"/>
          <w:color w:val="000000" w:themeColor="text1"/>
        </w:rPr>
        <w:t xml:space="preserve"> function</w:t>
      </w:r>
      <w:r>
        <w:rPr>
          <w:rFonts w:ascii="Courier New" w:hAnsi="Courier New" w:cs="Courier New"/>
          <w:color w:val="000000" w:themeColor="text1"/>
        </w:rPr>
        <w:t>.</w:t>
      </w:r>
    </w:p>
    <w:p w14:paraId="444C7AC1" w14:textId="5DF4CD39" w:rsidR="005E46EC" w:rsidRDefault="005E46EC" w:rsidP="005E46EC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Process::</w:t>
      </w:r>
      <w:proofErr w:type="gramEnd"/>
      <w:r>
        <w:rPr>
          <w:rFonts w:ascii="Courier New" w:hAnsi="Courier New" w:cs="Courier New"/>
          <w:color w:val="000000" w:themeColor="text1"/>
        </w:rPr>
        <w:t>Fork – Forks off a child process</w:t>
      </w:r>
    </w:p>
    <w:p w14:paraId="1371FEBE" w14:textId="72261630" w:rsidR="005E46EC" w:rsidRDefault="005E46EC" w:rsidP="005E46EC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Process::</w:t>
      </w:r>
      <w:proofErr w:type="gramEnd"/>
      <w:r>
        <w:rPr>
          <w:rFonts w:ascii="Courier New" w:hAnsi="Courier New" w:cs="Courier New"/>
          <w:color w:val="000000" w:themeColor="text1"/>
        </w:rPr>
        <w:t>Terminate – Terminates the running process</w:t>
      </w:r>
    </w:p>
    <w:p w14:paraId="3A2E2A19" w14:textId="48C4432F" w:rsidR="005E46EC" w:rsidRDefault="005E46EC" w:rsidP="005E46EC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Process::</w:t>
      </w:r>
      <w:proofErr w:type="gramEnd"/>
      <w:r>
        <w:rPr>
          <w:rFonts w:ascii="Courier New" w:hAnsi="Courier New" w:cs="Courier New"/>
          <w:color w:val="000000" w:themeColor="text1"/>
        </w:rPr>
        <w:t>Join – Makes a parent process block until all of the listed child processes have terminated.</w:t>
      </w:r>
      <w:r w:rsidR="00416614">
        <w:rPr>
          <w:rFonts w:ascii="Courier New" w:hAnsi="Courier New" w:cs="Courier New"/>
          <w:color w:val="000000" w:themeColor="text1"/>
        </w:rPr>
        <w:t xml:space="preserve"> (</w:t>
      </w:r>
      <w:r w:rsidR="00416614" w:rsidRPr="0093039F">
        <w:rPr>
          <w:rFonts w:ascii="Courier New" w:hAnsi="Courier New" w:cs="Courier New"/>
          <w:b/>
          <w:color w:val="000000" w:themeColor="text1"/>
        </w:rPr>
        <w:t>BONUS – 10 pts</w:t>
      </w:r>
      <w:r w:rsidR="00416614">
        <w:rPr>
          <w:rFonts w:ascii="Courier New" w:hAnsi="Courier New" w:cs="Courier New"/>
          <w:color w:val="000000" w:themeColor="text1"/>
        </w:rPr>
        <w:t>)</w:t>
      </w:r>
    </w:p>
    <w:p w14:paraId="42BB946C" w14:textId="296A83EB" w:rsidR="005E46EC" w:rsidRDefault="005E46EC" w:rsidP="005E46EC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Thread::</w:t>
      </w:r>
      <w:proofErr w:type="gramEnd"/>
      <w:r>
        <w:rPr>
          <w:rFonts w:ascii="Courier New" w:hAnsi="Courier New" w:cs="Courier New"/>
          <w:color w:val="000000" w:themeColor="text1"/>
        </w:rPr>
        <w:t xml:space="preserve">Fork – Forks off a new thread within </w:t>
      </w:r>
      <w:r w:rsidR="00EE498F">
        <w:rPr>
          <w:rFonts w:ascii="Courier New" w:hAnsi="Courier New" w:cs="Courier New"/>
          <w:color w:val="000000" w:themeColor="text1"/>
        </w:rPr>
        <w:t>this</w:t>
      </w:r>
      <w:r>
        <w:rPr>
          <w:rFonts w:ascii="Courier New" w:hAnsi="Courier New" w:cs="Courier New"/>
          <w:color w:val="000000" w:themeColor="text1"/>
        </w:rPr>
        <w:t xml:space="preserve"> process</w:t>
      </w:r>
      <w:r w:rsidR="004F400A">
        <w:rPr>
          <w:rFonts w:ascii="Courier New" w:hAnsi="Courier New" w:cs="Courier New"/>
          <w:color w:val="000000" w:themeColor="text1"/>
        </w:rPr>
        <w:t>. You can assume that this thread is a thread in user space.</w:t>
      </w:r>
      <w:r w:rsidR="00674DC3">
        <w:rPr>
          <w:rFonts w:ascii="Courier New" w:hAnsi="Courier New" w:cs="Courier New"/>
          <w:color w:val="000000" w:themeColor="text1"/>
        </w:rPr>
        <w:t xml:space="preserve"> Change the existing </w:t>
      </w:r>
      <w:r w:rsidR="00223B90">
        <w:rPr>
          <w:rFonts w:ascii="Courier New" w:hAnsi="Courier New" w:cs="Courier New"/>
          <w:color w:val="000000" w:themeColor="text1"/>
        </w:rPr>
        <w:t>Thread class.</w:t>
      </w:r>
    </w:p>
    <w:p w14:paraId="4FD08637" w14:textId="7430C9CC" w:rsidR="00416614" w:rsidRDefault="00416614" w:rsidP="00416614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may need to change other files to run your NEW processes and threads.</w:t>
      </w:r>
    </w:p>
    <w:p w14:paraId="3379C0B0" w14:textId="0348B80C" w:rsidR="0093039F" w:rsidRDefault="00416614" w:rsidP="00416614">
      <w:pPr>
        <w:ind w:left="0"/>
        <w:rPr>
          <w:rFonts w:ascii="Courier New" w:hAnsi="Courier New" w:cs="Courier New"/>
          <w:color w:val="000000" w:themeColor="text1"/>
        </w:rPr>
      </w:pPr>
      <w:r w:rsidRPr="0093039F">
        <w:rPr>
          <w:rFonts w:ascii="Courier New" w:hAnsi="Courier New" w:cs="Courier New"/>
          <w:b/>
          <w:color w:val="000000" w:themeColor="text1"/>
        </w:rPr>
        <w:t>Task 3</w:t>
      </w:r>
      <w:r w:rsidR="004F400A">
        <w:rPr>
          <w:rFonts w:ascii="Courier New" w:hAnsi="Courier New" w:cs="Courier New"/>
          <w:b/>
          <w:color w:val="000000" w:themeColor="text1"/>
        </w:rPr>
        <w:t xml:space="preserve"> </w:t>
      </w:r>
      <w:r w:rsidR="004F400A">
        <w:rPr>
          <w:rFonts w:ascii="Courier New" w:hAnsi="Courier New" w:cs="Courier New"/>
          <w:b/>
          <w:color w:val="000000" w:themeColor="text1"/>
        </w:rPr>
        <w:t>(</w:t>
      </w:r>
      <w:r w:rsidR="004F400A">
        <w:rPr>
          <w:rFonts w:ascii="Courier New" w:hAnsi="Courier New" w:cs="Courier New"/>
          <w:b/>
          <w:color w:val="000000" w:themeColor="text1"/>
        </w:rPr>
        <w:t>4</w:t>
      </w:r>
      <w:r w:rsidR="004F400A">
        <w:rPr>
          <w:rFonts w:ascii="Courier New" w:hAnsi="Courier New" w:cs="Courier New"/>
          <w:b/>
          <w:color w:val="000000" w:themeColor="text1"/>
        </w:rPr>
        <w:t>0pts)</w:t>
      </w:r>
      <w:r w:rsidRPr="0093039F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Processes now will be added a priority. The Process constructor </w:t>
      </w:r>
      <w:r w:rsidR="0093039F">
        <w:rPr>
          <w:rFonts w:ascii="Courier New" w:hAnsi="Courier New" w:cs="Courier New"/>
          <w:color w:val="000000" w:themeColor="text1"/>
        </w:rPr>
        <w:t>takes a priority as a parameter. Each process will take the CPU according to its priority. In this assignment, priorities will be between 1 and 5, 5 being the highest.</w:t>
      </w:r>
    </w:p>
    <w:p w14:paraId="5A442BA7" w14:textId="4F2B934D" w:rsidR="00416614" w:rsidRPr="00D94046" w:rsidRDefault="0093039F" w:rsidP="0093039F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color w:val="000000" w:themeColor="text1"/>
        </w:rPr>
      </w:pPr>
      <w:r w:rsidRPr="00D94046">
        <w:rPr>
          <w:rFonts w:ascii="Courier New" w:hAnsi="Courier New" w:cs="Courier New"/>
          <w:b/>
          <w:color w:val="000000" w:themeColor="text1"/>
        </w:rPr>
        <w:t>Priority-based scheduling scheduler</w:t>
      </w:r>
    </w:p>
    <w:p w14:paraId="60C9D931" w14:textId="494843DB" w:rsidR="00121F93" w:rsidRDefault="00121F93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example, when two processes have the same priority, Process A has three </w:t>
      </w:r>
      <w:r w:rsidR="004F400A">
        <w:rPr>
          <w:rFonts w:ascii="Courier New" w:hAnsi="Courier New" w:cs="Courier New"/>
          <w:color w:val="000000" w:themeColor="text1"/>
        </w:rPr>
        <w:t xml:space="preserve">user </w:t>
      </w:r>
      <w:r>
        <w:rPr>
          <w:rFonts w:ascii="Courier New" w:hAnsi="Courier New" w:cs="Courier New"/>
          <w:color w:val="000000" w:themeColor="text1"/>
        </w:rPr>
        <w:t xml:space="preserve">threads and Process B has one thread. All three </w:t>
      </w:r>
      <w:r w:rsidRPr="00121F93">
        <w:rPr>
          <w:rFonts w:ascii="Courier New" w:hAnsi="Courier New" w:cs="Courier New"/>
          <w:color w:val="000000" w:themeColor="text1"/>
        </w:rPr>
        <w:t>threads of Process A must share the CPU time of Process A.</w:t>
      </w:r>
      <w:r>
        <w:rPr>
          <w:rFonts w:ascii="Courier New" w:hAnsi="Courier New" w:cs="Courier New"/>
          <w:color w:val="000000" w:themeColor="text1"/>
        </w:rPr>
        <w:t xml:space="preserve"> The only one thread of Process B takes the CPU time for Process B.</w:t>
      </w:r>
    </w:p>
    <w:p w14:paraId="746004A5" w14:textId="4EB3E379" w:rsidR="004F400A" w:rsidRDefault="004F400A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What is your solution to schedule user threads in the same process?</w:t>
      </w:r>
    </w:p>
    <w:p w14:paraId="3445E92B" w14:textId="77777777" w:rsidR="00D94046" w:rsidRDefault="00121F93" w:rsidP="00121F93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Add a Nachos flag </w:t>
      </w:r>
      <w:r w:rsidRPr="00D94046">
        <w:rPr>
          <w:rFonts w:ascii="Courier New" w:hAnsi="Courier New" w:cs="Courier New"/>
          <w:b/>
          <w:color w:val="000000" w:themeColor="text1"/>
        </w:rPr>
        <w:t xml:space="preserve">-quantum </w:t>
      </w:r>
      <w:proofErr w:type="spellStart"/>
      <w:r w:rsidRPr="00D94046">
        <w:rPr>
          <w:rFonts w:ascii="Courier New" w:hAnsi="Courier New" w:cs="Courier New"/>
          <w:b/>
          <w:color w:val="000000" w:themeColor="text1"/>
        </w:rPr>
        <w:t>xxxx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that sets how long the time quantum will be for each process.</w:t>
      </w:r>
    </w:p>
    <w:p w14:paraId="55BEDA65" w14:textId="771A5342" w:rsidR="0093039F" w:rsidRDefault="00D94046" w:rsidP="00D94046">
      <w:pPr>
        <w:ind w:left="0"/>
        <w:rPr>
          <w:rFonts w:ascii="Courier New" w:hAnsi="Courier New" w:cs="Courier New"/>
          <w:color w:val="000000" w:themeColor="text1"/>
        </w:rPr>
      </w:pPr>
      <w:r w:rsidRPr="00D94046">
        <w:rPr>
          <w:rFonts w:ascii="Courier New" w:hAnsi="Courier New" w:cs="Courier New"/>
          <w:b/>
          <w:color w:val="000000" w:themeColor="text1"/>
        </w:rPr>
        <w:t>Task 4</w:t>
      </w:r>
      <w:r w:rsidR="004F400A">
        <w:rPr>
          <w:rFonts w:ascii="Courier New" w:hAnsi="Courier New" w:cs="Courier New"/>
          <w:b/>
          <w:color w:val="000000" w:themeColor="text1"/>
        </w:rPr>
        <w:t xml:space="preserve"> </w:t>
      </w:r>
      <w:r w:rsidR="004F400A">
        <w:rPr>
          <w:rFonts w:ascii="Courier New" w:hAnsi="Courier New" w:cs="Courier New"/>
          <w:b/>
          <w:color w:val="000000" w:themeColor="text1"/>
        </w:rPr>
        <w:t>(</w:t>
      </w:r>
      <w:r w:rsidR="004F400A">
        <w:rPr>
          <w:rFonts w:ascii="Courier New" w:hAnsi="Courier New" w:cs="Courier New"/>
          <w:b/>
          <w:color w:val="000000" w:themeColor="text1"/>
        </w:rPr>
        <w:t>1</w:t>
      </w:r>
      <w:r w:rsidR="004F400A">
        <w:rPr>
          <w:rFonts w:ascii="Courier New" w:hAnsi="Courier New" w:cs="Courier New"/>
          <w:b/>
          <w:color w:val="000000" w:themeColor="text1"/>
        </w:rPr>
        <w:t>0pts)</w:t>
      </w:r>
      <w:r w:rsidRPr="00D94046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Write your own threadtest.cc to prove your multi-threading implementation working correctly.</w:t>
      </w:r>
      <w:r w:rsidR="00121F93" w:rsidRPr="00D9404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Quality of your testing </w:t>
      </w:r>
      <w:r w:rsidR="00223B90">
        <w:rPr>
          <w:rFonts w:ascii="Courier New" w:hAnsi="Courier New" w:cs="Courier New"/>
          <w:color w:val="000000" w:themeColor="text1"/>
        </w:rPr>
        <w:t>cases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</w:rPr>
        <w:t xml:space="preserve"> will be graded.</w:t>
      </w:r>
    </w:p>
    <w:p w14:paraId="7D9D462D" w14:textId="662A7A70" w:rsidR="00D94046" w:rsidRDefault="00D94046" w:rsidP="00D94046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create meaningful number of Processes and Threads in your testing routine.</w:t>
      </w:r>
    </w:p>
    <w:p w14:paraId="06A80098" w14:textId="740D8E70" w:rsidR="004F400A" w:rsidRPr="00D94046" w:rsidRDefault="004F400A" w:rsidP="00D94046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You need to display meaningful information to prove your multi-threading: Which process is running, which thread is running, Process Fork, Terminate and Join, and Thread Fork calls are made.</w:t>
      </w:r>
    </w:p>
    <w:p w14:paraId="4DEE05A9" w14:textId="77777777" w:rsidR="00D94046" w:rsidRPr="00D94046" w:rsidRDefault="00D94046" w:rsidP="00D94046">
      <w:pPr>
        <w:ind w:left="0"/>
        <w:rPr>
          <w:rFonts w:ascii="Courier New" w:hAnsi="Courier New" w:cs="Courier New"/>
          <w:color w:val="000000" w:themeColor="text1"/>
        </w:rPr>
      </w:pPr>
    </w:p>
    <w:p w14:paraId="53432F86" w14:textId="66847E77" w:rsidR="001F1448" w:rsidRPr="00F85FEB" w:rsidRDefault="001F1448" w:rsidP="00F85FEB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F85FEB">
        <w:rPr>
          <w:rFonts w:ascii="Courier New" w:hAnsi="Courier New" w:cs="Courier New"/>
          <w:b/>
          <w:color w:val="000000" w:themeColor="text1"/>
          <w:sz w:val="28"/>
        </w:rPr>
        <w:t>Testing:</w:t>
      </w:r>
    </w:p>
    <w:p w14:paraId="53831333" w14:textId="41E85740" w:rsidR="001F1448" w:rsidRDefault="001F1448" w:rsidP="00F85FEB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We will build</w:t>
      </w:r>
      <w:r w:rsidR="00D668B0">
        <w:rPr>
          <w:rFonts w:ascii="Courier New" w:hAnsi="Courier New" w:cs="Courier New"/>
          <w:color w:val="000000" w:themeColor="text1"/>
        </w:rPr>
        <w:t xml:space="preserve"> and run your Nachos on the VM.</w:t>
      </w:r>
      <w:r w:rsidR="00D94046">
        <w:rPr>
          <w:rFonts w:ascii="Courier New" w:hAnsi="Courier New" w:cs="Courier New"/>
          <w:color w:val="000000" w:themeColor="text1"/>
        </w:rPr>
        <w:t xml:space="preserve"> </w:t>
      </w:r>
      <w:r w:rsidR="00D94046" w:rsidRPr="00D94046">
        <w:rPr>
          <w:rFonts w:ascii="Courier New" w:hAnsi="Courier New" w:cs="Courier New"/>
          <w:i/>
          <w:color w:val="000000" w:themeColor="text1"/>
          <w:u w:val="single"/>
        </w:rPr>
        <w:t>The TAs will create their own copy of threadtest.cc which will test your multi-threading.</w:t>
      </w:r>
      <w:r w:rsidR="00D94046">
        <w:rPr>
          <w:rFonts w:ascii="Courier New" w:hAnsi="Courier New" w:cs="Courier New"/>
          <w:i/>
          <w:color w:val="000000" w:themeColor="text1"/>
          <w:u w:val="single"/>
        </w:rPr>
        <w:t xml:space="preserve"> Make sure that your solutions are general and robust so they will not break.</w:t>
      </w:r>
    </w:p>
    <w:p w14:paraId="6CC4FDA4" w14:textId="471E5B38" w:rsidR="00D668B0" w:rsidRPr="004F400A" w:rsidRDefault="00D668B0" w:rsidP="004F400A">
      <w:pPr>
        <w:ind w:left="0"/>
        <w:rPr>
          <w:rFonts w:ascii="Courier New" w:hAnsi="Courier New" w:cs="Courier New"/>
          <w:color w:val="000000" w:themeColor="text1"/>
        </w:rPr>
      </w:pPr>
    </w:p>
    <w:sectPr w:rsidR="00D668B0" w:rsidRPr="004F400A" w:rsidSect="00F240A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D7AE" w14:textId="77777777" w:rsidR="005722FC" w:rsidRDefault="005722FC">
      <w:pPr>
        <w:spacing w:after="0" w:line="240" w:lineRule="auto"/>
      </w:pPr>
      <w:r>
        <w:separator/>
      </w:r>
    </w:p>
    <w:p w14:paraId="1CD4E596" w14:textId="77777777" w:rsidR="005722FC" w:rsidRDefault="005722FC"/>
  </w:endnote>
  <w:endnote w:type="continuationSeparator" w:id="0">
    <w:p w14:paraId="5C363260" w14:textId="77777777" w:rsidR="005722FC" w:rsidRDefault="005722FC">
      <w:pPr>
        <w:spacing w:after="0" w:line="240" w:lineRule="auto"/>
      </w:pPr>
      <w:r>
        <w:continuationSeparator/>
      </w:r>
    </w:p>
    <w:p w14:paraId="26376E95" w14:textId="77777777" w:rsidR="005722FC" w:rsidRDefault="00572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8D1F7" w14:textId="77777777"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0849" w14:textId="77777777" w:rsidR="005722FC" w:rsidRDefault="005722FC">
      <w:pPr>
        <w:spacing w:after="0" w:line="240" w:lineRule="auto"/>
      </w:pPr>
      <w:r>
        <w:separator/>
      </w:r>
    </w:p>
    <w:p w14:paraId="4DD5CAC9" w14:textId="77777777" w:rsidR="005722FC" w:rsidRDefault="005722FC"/>
  </w:footnote>
  <w:footnote w:type="continuationSeparator" w:id="0">
    <w:p w14:paraId="039A5B78" w14:textId="77777777" w:rsidR="005722FC" w:rsidRDefault="005722FC">
      <w:pPr>
        <w:spacing w:after="0" w:line="240" w:lineRule="auto"/>
      </w:pPr>
      <w:r>
        <w:continuationSeparator/>
      </w:r>
    </w:p>
    <w:p w14:paraId="53B3B97F" w14:textId="77777777" w:rsidR="005722FC" w:rsidRDefault="005722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543E"/>
    <w:multiLevelType w:val="hybridMultilevel"/>
    <w:tmpl w:val="2324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D0534"/>
    <w:multiLevelType w:val="hybridMultilevel"/>
    <w:tmpl w:val="8A1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156DE"/>
    <w:multiLevelType w:val="hybridMultilevel"/>
    <w:tmpl w:val="9440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51AE0"/>
    <w:multiLevelType w:val="hybridMultilevel"/>
    <w:tmpl w:val="4B0C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582"/>
    <w:multiLevelType w:val="hybridMultilevel"/>
    <w:tmpl w:val="EF1E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9182D"/>
    <w:multiLevelType w:val="hybridMultilevel"/>
    <w:tmpl w:val="768A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E3CA0"/>
    <w:multiLevelType w:val="hybridMultilevel"/>
    <w:tmpl w:val="F8F8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7"/>
  </w:num>
  <w:num w:numId="7">
    <w:abstractNumId w:val="4"/>
  </w:num>
  <w:num w:numId="8">
    <w:abstractNumId w:val="5"/>
  </w:num>
  <w:num w:numId="9">
    <w:abstractNumId w:val="0"/>
  </w:num>
  <w:num w:numId="10">
    <w:abstractNumId w:val="13"/>
  </w:num>
  <w:num w:numId="11">
    <w:abstractNumId w:val="2"/>
  </w:num>
  <w:num w:numId="12">
    <w:abstractNumId w:val="8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D"/>
    <w:rsid w:val="000044D1"/>
    <w:rsid w:val="000E3D96"/>
    <w:rsid w:val="00121F93"/>
    <w:rsid w:val="001516EB"/>
    <w:rsid w:val="001F1448"/>
    <w:rsid w:val="0020289E"/>
    <w:rsid w:val="00223B90"/>
    <w:rsid w:val="002646A8"/>
    <w:rsid w:val="002A07D3"/>
    <w:rsid w:val="00324639"/>
    <w:rsid w:val="00344109"/>
    <w:rsid w:val="00351F98"/>
    <w:rsid w:val="003B0197"/>
    <w:rsid w:val="003C06D2"/>
    <w:rsid w:val="00416614"/>
    <w:rsid w:val="004F0C08"/>
    <w:rsid w:val="004F400A"/>
    <w:rsid w:val="005722FC"/>
    <w:rsid w:val="00585461"/>
    <w:rsid w:val="0059395F"/>
    <w:rsid w:val="005E46EC"/>
    <w:rsid w:val="0063738A"/>
    <w:rsid w:val="00674DC3"/>
    <w:rsid w:val="006E51C3"/>
    <w:rsid w:val="006F43CB"/>
    <w:rsid w:val="00722FF4"/>
    <w:rsid w:val="007438F0"/>
    <w:rsid w:val="00761EBF"/>
    <w:rsid w:val="00780AB3"/>
    <w:rsid w:val="0078487E"/>
    <w:rsid w:val="00837D6E"/>
    <w:rsid w:val="008420EA"/>
    <w:rsid w:val="00862960"/>
    <w:rsid w:val="00867486"/>
    <w:rsid w:val="008C75DB"/>
    <w:rsid w:val="0093039F"/>
    <w:rsid w:val="009A7C9A"/>
    <w:rsid w:val="00A0063A"/>
    <w:rsid w:val="00A17E2F"/>
    <w:rsid w:val="00A33B16"/>
    <w:rsid w:val="00A415AE"/>
    <w:rsid w:val="00AF3A1C"/>
    <w:rsid w:val="00B05440"/>
    <w:rsid w:val="00B25784"/>
    <w:rsid w:val="00B71CDF"/>
    <w:rsid w:val="00B7465D"/>
    <w:rsid w:val="00B87132"/>
    <w:rsid w:val="00BD721C"/>
    <w:rsid w:val="00BF79D0"/>
    <w:rsid w:val="00C228FE"/>
    <w:rsid w:val="00C424F9"/>
    <w:rsid w:val="00D668B0"/>
    <w:rsid w:val="00D94046"/>
    <w:rsid w:val="00DF604A"/>
    <w:rsid w:val="00E37A27"/>
    <w:rsid w:val="00E52D7D"/>
    <w:rsid w:val="00EE1CD9"/>
    <w:rsid w:val="00EE498F"/>
    <w:rsid w:val="00F240AB"/>
    <w:rsid w:val="00F43269"/>
    <w:rsid w:val="00F85FEB"/>
    <w:rsid w:val="00F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  <w15:chartTrackingRefBased/>
  <w15:docId w15:val="{97D9D9E3-5313-4C47-8F4D-9B5BEA0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ajung/Library/Containers/com.microsoft.Word/Data/Library/Application%20Support/Microsoft/Office/16.0/DTS/en-US%7b9BA264E6-8D06-054C-874D-3E15042C2675%7d/%7bEFE2117B-3192-E247-97CC-7A8BA657D52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EA517-C008-7243-9746-5E17087A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{EFE2117B-3192-E247-97CC-7A8BA657D526}tf10002082.dotx</Template>
  <TotalTime>103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2018-10-17T19:19:00Z</dcterms:created>
  <dcterms:modified xsi:type="dcterms:W3CDTF">2018-10-18T00:25:00Z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