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FEB4" w14:textId="75D47A77" w:rsidR="007438F0" w:rsidRPr="00E52D7D" w:rsidRDefault="006E51C3" w:rsidP="00E52D7D">
      <w:pPr>
        <w:ind w:left="0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CIS 657 Lab 2</w:t>
      </w:r>
    </w:p>
    <w:p w14:paraId="14572F56" w14:textId="77777777" w:rsidR="00E52D7D" w:rsidRDefault="00E52D7D" w:rsidP="00E52D7D">
      <w:pPr>
        <w:ind w:left="0"/>
        <w:rPr>
          <w:color w:val="000000" w:themeColor="text1"/>
        </w:rPr>
      </w:pPr>
    </w:p>
    <w:p w14:paraId="3C5E38FA" w14:textId="78E77A07" w:rsidR="006E51C3" w:rsidRDefault="006E51C3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Submit</w:t>
      </w:r>
      <w:r w:rsidR="00A0063A">
        <w:rPr>
          <w:color w:val="000000" w:themeColor="text1"/>
        </w:rPr>
        <w:t xml:space="preserve"> </w:t>
      </w:r>
      <w:r>
        <w:rPr>
          <w:color w:val="000000" w:themeColor="text1"/>
        </w:rPr>
        <w:t>two files:</w:t>
      </w:r>
    </w:p>
    <w:p w14:paraId="6FBFB7F4" w14:textId="00895C95" w:rsidR="00A0063A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r w:rsidRPr="006E51C3">
        <w:rPr>
          <w:color w:val="000000" w:themeColor="text1"/>
        </w:rPr>
        <w:t>your Lab 2</w:t>
      </w:r>
      <w:r w:rsidR="00C228FE" w:rsidRPr="006E51C3">
        <w:rPr>
          <w:color w:val="000000" w:themeColor="text1"/>
        </w:rPr>
        <w:t xml:space="preserve"> document (doc or pdf) including the</w:t>
      </w:r>
      <w:r>
        <w:rPr>
          <w:color w:val="000000" w:themeColor="text1"/>
        </w:rPr>
        <w:t xml:space="preserve"> </w:t>
      </w:r>
      <w:r w:rsidRPr="006E51C3">
        <w:rPr>
          <w:b/>
          <w:color w:val="000000" w:themeColor="text1"/>
        </w:rPr>
        <w:t>disclosure form</w:t>
      </w:r>
      <w:r>
        <w:rPr>
          <w:color w:val="000000" w:themeColor="text1"/>
        </w:rPr>
        <w:t xml:space="preserve">, </w:t>
      </w:r>
      <w:r w:rsidRPr="006E51C3">
        <w:rPr>
          <w:b/>
          <w:color w:val="000000" w:themeColor="text1"/>
        </w:rPr>
        <w:t>screenshot(s) of your output</w:t>
      </w:r>
      <w:r>
        <w:rPr>
          <w:color w:val="000000" w:themeColor="text1"/>
        </w:rPr>
        <w:t xml:space="preserve">, </w:t>
      </w:r>
      <w:r w:rsidRPr="006E51C3">
        <w:rPr>
          <w:b/>
          <w:color w:val="000000" w:themeColor="text1"/>
        </w:rPr>
        <w:t>your solution code</w:t>
      </w:r>
      <w:r>
        <w:rPr>
          <w:b/>
          <w:color w:val="000000" w:themeColor="text1"/>
        </w:rPr>
        <w:t xml:space="preserve"> (filename and your own code, not Nachos </w:t>
      </w:r>
      <w:r w:rsidR="001F1448">
        <w:rPr>
          <w:b/>
          <w:color w:val="000000" w:themeColor="text1"/>
        </w:rPr>
        <w:t xml:space="preserve">original </w:t>
      </w:r>
      <w:r>
        <w:rPr>
          <w:b/>
          <w:color w:val="000000" w:themeColor="text1"/>
        </w:rPr>
        <w:t>code)</w:t>
      </w:r>
      <w:r w:rsidRPr="006E51C3">
        <w:rPr>
          <w:b/>
          <w:color w:val="000000" w:themeColor="text1"/>
        </w:rPr>
        <w:t xml:space="preserve"> with description</w:t>
      </w:r>
      <w:r>
        <w:rPr>
          <w:b/>
          <w:color w:val="000000" w:themeColor="text1"/>
        </w:rPr>
        <w:t xml:space="preserve"> (you need to explain your solution) </w:t>
      </w:r>
      <w:r w:rsidR="00A33B16" w:rsidRPr="006E51C3">
        <w:rPr>
          <w:color w:val="000000" w:themeColor="text1"/>
        </w:rPr>
        <w:t xml:space="preserve"> </w:t>
      </w:r>
      <w:r w:rsidR="00A0063A" w:rsidRPr="006E51C3">
        <w:rPr>
          <w:color w:val="000000" w:themeColor="text1"/>
        </w:rPr>
        <w:t xml:space="preserve">to the </w:t>
      </w:r>
      <w:r w:rsidR="00A0063A" w:rsidRPr="006E51C3">
        <w:rPr>
          <w:b/>
          <w:color w:val="FF0000"/>
        </w:rPr>
        <w:t>Turnitin link</w:t>
      </w:r>
      <w:r w:rsidR="00A0063A" w:rsidRPr="006E51C3">
        <w:rPr>
          <w:color w:val="000000" w:themeColor="text1"/>
        </w:rPr>
        <w:t xml:space="preserve"> on the blackboard (under Assignments).</w:t>
      </w:r>
    </w:p>
    <w:p w14:paraId="5373951A" w14:textId="53774E12" w:rsidR="006E51C3" w:rsidRPr="006E51C3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Do a “make clean” in code/build.linux, then compress your Nachos folder on the VM, download the compressed file into your local machine and name the compressed file </w:t>
      </w:r>
      <w:r w:rsidRPr="006E51C3">
        <w:rPr>
          <w:b/>
          <w:color w:val="FF0000"/>
        </w:rPr>
        <w:t>Lab2_yourNetId.zip (Note: Zip only!!)</w:t>
      </w:r>
      <w:r>
        <w:rPr>
          <w:color w:val="000000" w:themeColor="text1"/>
        </w:rPr>
        <w:t xml:space="preserve">. Submit the zipped file to the </w:t>
      </w:r>
      <w:r w:rsidRPr="006E51C3">
        <w:rPr>
          <w:b/>
          <w:color w:val="FF0000"/>
        </w:rPr>
        <w:t>Assignment Code Submission link</w:t>
      </w:r>
      <w:r>
        <w:rPr>
          <w:color w:val="000000" w:themeColor="text1"/>
        </w:rPr>
        <w:t xml:space="preserve"> of Blackboard.</w:t>
      </w:r>
    </w:p>
    <w:p w14:paraId="2900F0F2" w14:textId="79DA077D"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 xml:space="preserve">Due: Sep. </w:t>
      </w:r>
      <w:r w:rsidR="006E51C3">
        <w:rPr>
          <w:color w:val="000000" w:themeColor="text1"/>
        </w:rPr>
        <w:t>21</w:t>
      </w:r>
      <w:r>
        <w:rPr>
          <w:color w:val="000000" w:themeColor="text1"/>
        </w:rPr>
        <w:t xml:space="preserve"> (Friday, end of the day)</w:t>
      </w:r>
    </w:p>
    <w:p w14:paraId="24283D92" w14:textId="77777777" w:rsidR="00A0063A" w:rsidRDefault="00A0063A" w:rsidP="00E52D7D">
      <w:pPr>
        <w:ind w:left="0"/>
        <w:rPr>
          <w:color w:val="000000" w:themeColor="text1"/>
        </w:rPr>
      </w:pPr>
      <w:r>
        <w:rPr>
          <w:color w:val="000000" w:themeColor="text1"/>
        </w:rPr>
        <w:t>Late submission: you have total 72 hours throughout the semester.</w:t>
      </w:r>
    </w:p>
    <w:p w14:paraId="36CED2B8" w14:textId="77777777" w:rsidR="00A0063A" w:rsidRDefault="00A0063A" w:rsidP="00E52D7D">
      <w:pPr>
        <w:ind w:left="0"/>
        <w:rPr>
          <w:color w:val="000000" w:themeColor="text1"/>
        </w:rPr>
      </w:pPr>
    </w:p>
    <w:p w14:paraId="3776BE07" w14:textId="77777777" w:rsidR="003C06D2" w:rsidRPr="00E52D7D" w:rsidRDefault="003C06D2" w:rsidP="00E52D7D">
      <w:pPr>
        <w:ind w:left="0"/>
        <w:rPr>
          <w:color w:val="000000" w:themeColor="text1"/>
        </w:rPr>
      </w:pPr>
    </w:p>
    <w:p w14:paraId="6164DC92" w14:textId="05D1445E" w:rsidR="003C06D2" w:rsidRDefault="00A17E2F" w:rsidP="0020289E">
      <w:pPr>
        <w:ind w:left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>Follow the Lab1 instruction and create a new fresh Nachos folder</w:t>
      </w:r>
      <w:r w:rsidR="003C06D2" w:rsidRPr="00A0063A">
        <w:rPr>
          <w:rFonts w:ascii="Courier New" w:hAnsi="Courier New" w:cs="Courier New"/>
          <w:i/>
          <w:color w:val="000000" w:themeColor="text1"/>
        </w:rPr>
        <w:t>.</w:t>
      </w:r>
    </w:p>
    <w:p w14:paraId="756EB88F" w14:textId="77777777"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3874E91A" w14:textId="2B255D1C" w:rsidR="00A17E2F" w:rsidRDefault="00A17E2F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We will practice C++ in Nachos by </w:t>
      </w:r>
      <w:r w:rsidRPr="003B0197">
        <w:rPr>
          <w:rFonts w:ascii="Courier New" w:hAnsi="Courier New" w:cs="Courier New"/>
          <w:b/>
          <w:color w:val="000000" w:themeColor="text1"/>
        </w:rPr>
        <w:t>implementing Laundry-room simulations</w:t>
      </w:r>
      <w:r w:rsidR="000044D1" w:rsidRPr="003B0197">
        <w:rPr>
          <w:rFonts w:ascii="Courier New" w:hAnsi="Courier New" w:cs="Courier New"/>
          <w:b/>
          <w:color w:val="000000" w:themeColor="text1"/>
        </w:rPr>
        <w:t xml:space="preserve"> of 20 people</w:t>
      </w:r>
      <w:r w:rsidR="000044D1">
        <w:rPr>
          <w:rFonts w:ascii="Courier New" w:hAnsi="Courier New" w:cs="Courier New"/>
          <w:color w:val="000000" w:themeColor="text1"/>
        </w:rPr>
        <w:t xml:space="preserve"> doing their laundry</w:t>
      </w:r>
      <w:r>
        <w:rPr>
          <w:rFonts w:ascii="Courier New" w:hAnsi="Courier New" w:cs="Courier New"/>
          <w:color w:val="000000" w:themeColor="text1"/>
        </w:rPr>
        <w:t>.</w:t>
      </w:r>
      <w:r w:rsidR="000044D1">
        <w:rPr>
          <w:rFonts w:ascii="Courier New" w:hAnsi="Courier New" w:cs="Courier New"/>
          <w:color w:val="000000" w:themeColor="text1"/>
        </w:rPr>
        <w:t xml:space="preserve"> A </w:t>
      </w:r>
      <w:r w:rsidR="000044D1" w:rsidRPr="003B0197">
        <w:rPr>
          <w:rFonts w:ascii="Courier New" w:hAnsi="Courier New" w:cs="Courier New"/>
          <w:b/>
          <w:color w:val="000000" w:themeColor="text1"/>
        </w:rPr>
        <w:t>sequence number 1 to 20</w:t>
      </w:r>
      <w:r w:rsidR="000044D1">
        <w:rPr>
          <w:rFonts w:ascii="Courier New" w:hAnsi="Courier New" w:cs="Courier New"/>
          <w:color w:val="000000" w:themeColor="text1"/>
        </w:rPr>
        <w:t xml:space="preserve"> will be assigned (generated) to each person when he/she comes.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0044D1">
        <w:rPr>
          <w:rFonts w:ascii="Courier New" w:hAnsi="Courier New" w:cs="Courier New"/>
          <w:color w:val="000000" w:themeColor="text1"/>
        </w:rPr>
        <w:t xml:space="preserve">The laundry room allows </w:t>
      </w:r>
      <w:r w:rsidR="000044D1" w:rsidRPr="003B0197">
        <w:rPr>
          <w:rFonts w:ascii="Courier New" w:hAnsi="Courier New" w:cs="Courier New"/>
          <w:b/>
          <w:color w:val="000000" w:themeColor="text1"/>
        </w:rPr>
        <w:t>one person at a time</w:t>
      </w:r>
      <w:r w:rsidR="000044D1">
        <w:rPr>
          <w:rFonts w:ascii="Courier New" w:hAnsi="Courier New" w:cs="Courier New"/>
          <w:color w:val="000000" w:themeColor="text1"/>
        </w:rPr>
        <w:t xml:space="preserve">, so the next person has to wait in the queue until the current one is done with all his/her laundry. </w:t>
      </w:r>
      <w:r w:rsidR="000044D1" w:rsidRPr="001F1448">
        <w:rPr>
          <w:rFonts w:ascii="Courier New" w:hAnsi="Courier New" w:cs="Courier New"/>
          <w:i/>
          <w:color w:val="000000" w:themeColor="text1"/>
          <w:u w:val="single"/>
        </w:rPr>
        <w:t>After finishing, a person leaves and the simulation continues until everyone leaves</w:t>
      </w:r>
      <w:r w:rsidR="000044D1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5371C354" w14:textId="4E5F4448" w:rsidR="000044D1" w:rsidRDefault="000044D1" w:rsidP="00324639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There are two simulations:</w:t>
      </w:r>
    </w:p>
    <w:p w14:paraId="37CB6509" w14:textId="61F5565D" w:rsidR="000044D1" w:rsidRDefault="000044D1" w:rsidP="000044D1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People come and line up outside a laundry room based on their </w:t>
      </w:r>
      <w:r w:rsidRPr="003B0197">
        <w:rPr>
          <w:rFonts w:ascii="Courier New" w:hAnsi="Courier New" w:cs="Courier New"/>
          <w:b/>
          <w:color w:val="000000" w:themeColor="text1"/>
        </w:rPr>
        <w:t>priorit</w:t>
      </w:r>
      <w:r w:rsidR="00324639" w:rsidRPr="003B0197">
        <w:rPr>
          <w:rFonts w:ascii="Courier New" w:hAnsi="Courier New" w:cs="Courier New"/>
          <w:b/>
          <w:color w:val="000000" w:themeColor="text1"/>
        </w:rPr>
        <w:t>ies</w:t>
      </w:r>
      <w:r w:rsidRPr="003B0197">
        <w:rPr>
          <w:rFonts w:ascii="Courier New" w:hAnsi="Courier New" w:cs="Courier New"/>
          <w:b/>
          <w:color w:val="000000" w:themeColor="text1"/>
        </w:rPr>
        <w:t xml:space="preserve"> (0 to</w:t>
      </w:r>
      <w:r w:rsidR="00324639" w:rsidRPr="003B0197">
        <w:rPr>
          <w:rFonts w:ascii="Courier New" w:hAnsi="Courier New" w:cs="Courier New"/>
          <w:b/>
          <w:color w:val="000000" w:themeColor="text1"/>
        </w:rPr>
        <w:t xml:space="preserve"> 9), which are randomly generated</w:t>
      </w:r>
      <w:r w:rsidR="00324639">
        <w:rPr>
          <w:rFonts w:ascii="Courier New" w:hAnsi="Courier New" w:cs="Courier New"/>
          <w:color w:val="000000" w:themeColor="text1"/>
        </w:rPr>
        <w:t>. Then they start entering the laundry room, one by one according to their positions in the queue, to do their laundries.</w:t>
      </w:r>
    </w:p>
    <w:p w14:paraId="2A177BCE" w14:textId="55FF9CC7" w:rsidR="00324639" w:rsidRDefault="00324639" w:rsidP="000044D1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People come and line up outside the laundry room one by one based on </w:t>
      </w:r>
      <w:r w:rsidRPr="003B0197">
        <w:rPr>
          <w:rFonts w:ascii="Courier New" w:hAnsi="Courier New" w:cs="Courier New"/>
          <w:b/>
          <w:color w:val="000000" w:themeColor="text1"/>
        </w:rPr>
        <w:t>their sequence numbers</w:t>
      </w:r>
      <w:r>
        <w:rPr>
          <w:rFonts w:ascii="Courier New" w:hAnsi="Courier New" w:cs="Courier New"/>
          <w:color w:val="000000" w:themeColor="text1"/>
        </w:rPr>
        <w:t xml:space="preserve"> (the sequence of their arrival). Then they start entering the room one by one </w:t>
      </w:r>
      <w:r w:rsidRPr="003B0197">
        <w:rPr>
          <w:rFonts w:ascii="Courier New" w:hAnsi="Courier New" w:cs="Courier New"/>
          <w:b/>
          <w:color w:val="000000" w:themeColor="text1"/>
        </w:rPr>
        <w:t>according to their priorities (randomly generated 0 to 9)</w:t>
      </w:r>
      <w:r>
        <w:rPr>
          <w:rFonts w:ascii="Courier New" w:hAnsi="Courier New" w:cs="Courier New"/>
          <w:color w:val="000000" w:themeColor="text1"/>
        </w:rPr>
        <w:t>.</w:t>
      </w:r>
    </w:p>
    <w:p w14:paraId="02F769FC" w14:textId="3AA9C412" w:rsidR="00324639" w:rsidRDefault="00324639" w:rsidP="00324639">
      <w:pPr>
        <w:ind w:left="0" w:firstLine="36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Each person has a certain amount of clothes to wash, which should take a certain amount of time. The </w:t>
      </w:r>
      <w:r w:rsidRPr="0078487E">
        <w:rPr>
          <w:rFonts w:ascii="Courier New" w:hAnsi="Courier New" w:cs="Courier New"/>
          <w:b/>
          <w:color w:val="000000" w:themeColor="text1"/>
        </w:rPr>
        <w:t>time should be randomly generated</w:t>
      </w:r>
      <w:r>
        <w:rPr>
          <w:rFonts w:ascii="Courier New" w:hAnsi="Courier New" w:cs="Courier New"/>
          <w:color w:val="000000" w:themeColor="text1"/>
        </w:rPr>
        <w:t>.</w:t>
      </w:r>
      <w:r w:rsidR="003B0197">
        <w:rPr>
          <w:rFonts w:ascii="Courier New" w:hAnsi="Courier New" w:cs="Courier New"/>
          <w:color w:val="000000" w:themeColor="text1"/>
        </w:rPr>
        <w:t xml:space="preserve"> </w:t>
      </w:r>
    </w:p>
    <w:p w14:paraId="483B6F42" w14:textId="77777777" w:rsidR="00324639" w:rsidRDefault="00324639" w:rsidP="00324639">
      <w:pPr>
        <w:ind w:left="0"/>
        <w:rPr>
          <w:rFonts w:ascii="Courier New" w:hAnsi="Courier New" w:cs="Courier New"/>
          <w:color w:val="000000" w:themeColor="text1"/>
        </w:rPr>
      </w:pPr>
    </w:p>
    <w:p w14:paraId="5AD57AC1" w14:textId="226139C0" w:rsidR="0078487E" w:rsidRPr="0078487E" w:rsidRDefault="0078487E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78487E">
        <w:rPr>
          <w:rFonts w:ascii="Courier New" w:hAnsi="Courier New" w:cs="Courier New"/>
          <w:b/>
          <w:color w:val="000000" w:themeColor="text1"/>
          <w:sz w:val="28"/>
        </w:rPr>
        <w:t>Output:</w:t>
      </w:r>
    </w:p>
    <w:p w14:paraId="4AD32C8F" w14:textId="70197B20" w:rsidR="0078487E" w:rsidRDefault="0078487E" w:rsidP="00324639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each simulation, you should print out the followings:</w:t>
      </w:r>
    </w:p>
    <w:p w14:paraId="06F13F63" w14:textId="3C49FA5D" w:rsidR="0078487E" w:rsidRDefault="0078487E" w:rsidP="0078487E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Sequence number and priority information of each person in the queue after they line up outside the laundry room.</w:t>
      </w:r>
    </w:p>
    <w:p w14:paraId="1F0FCD76" w14:textId="6748FBB3" w:rsidR="0078487E" w:rsidRDefault="0078487E" w:rsidP="0078487E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After people start entering the room,</w:t>
      </w:r>
    </w:p>
    <w:p w14:paraId="7D169B19" w14:textId="63C0F686" w:rsidR="0078487E" w:rsidRDefault="0078487E" w:rsidP="0078487E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Order # (starting from 1)</w:t>
      </w:r>
    </w:p>
    <w:p w14:paraId="1748ED36" w14:textId="6BEAD51D" w:rsidR="0078487E" w:rsidRDefault="0078487E" w:rsidP="0078487E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Who is entering (person’s sequence # and priority)</w:t>
      </w:r>
    </w:p>
    <w:p w14:paraId="2AFE9CAB" w14:textId="3D42836D" w:rsidR="0078487E" w:rsidRDefault="0078487E" w:rsidP="002646A8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Who is leaving and how long the leaving person has used the laundry room</w:t>
      </w:r>
      <w:r w:rsidR="002646A8">
        <w:rPr>
          <w:rFonts w:ascii="Courier New" w:hAnsi="Courier New" w:cs="Courier New"/>
          <w:color w:val="000000" w:themeColor="text1"/>
        </w:rPr>
        <w:t xml:space="preserve"> (if order # is 1, no leaving person exists)</w:t>
      </w:r>
    </w:p>
    <w:p w14:paraId="02F11D43" w14:textId="60ECA51D" w:rsidR="00BD721C" w:rsidRDefault="00BD721C" w:rsidP="002646A8">
      <w:pPr>
        <w:pStyle w:val="ListParagraph"/>
        <w:numPr>
          <w:ilvl w:val="1"/>
          <w:numId w:val="1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Total laundry time</w:t>
      </w:r>
      <w:bookmarkStart w:id="0" w:name="_GoBack"/>
      <w:bookmarkEnd w:id="0"/>
    </w:p>
    <w:p w14:paraId="6C5613CD" w14:textId="77777777" w:rsidR="002646A8" w:rsidRPr="002646A8" w:rsidRDefault="002646A8" w:rsidP="002646A8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</w:p>
    <w:p w14:paraId="2B281B02" w14:textId="030B4F1B" w:rsidR="00324639" w:rsidRPr="003B0197" w:rsidRDefault="00324639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3B0197">
        <w:rPr>
          <w:rFonts w:ascii="Courier New" w:hAnsi="Courier New" w:cs="Courier New"/>
          <w:b/>
          <w:color w:val="000000" w:themeColor="text1"/>
          <w:sz w:val="28"/>
        </w:rPr>
        <w:t>Implementation Requirements:</w:t>
      </w:r>
    </w:p>
    <w:p w14:paraId="3CA0E203" w14:textId="4C666E87" w:rsidR="00324639" w:rsidRDefault="00324639" w:rsidP="00324639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Define a class for Person, which contains all the information you need </w:t>
      </w:r>
      <w:r w:rsidR="003B0197">
        <w:rPr>
          <w:rFonts w:ascii="Courier New" w:hAnsi="Courier New" w:cs="Courier New"/>
          <w:color w:val="000000" w:themeColor="text1"/>
        </w:rPr>
        <w:t>for a person, and use it to create 20 people (Person objects).</w:t>
      </w:r>
    </w:p>
    <w:p w14:paraId="217CD0E4" w14:textId="0EB5FBCB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Implement the Person class in the new files (declaration in .h file and definition in .cc file)</w:t>
      </w:r>
    </w:p>
    <w:p w14:paraId="1D1D2682" w14:textId="78DC68B4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member variables have to be private. Implement public getter/setter functions for accessing these variables</w:t>
      </w:r>
    </w:p>
    <w:p w14:paraId="10AB179F" w14:textId="433D2E11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Change code/build.linux/Makefile to include the new files to the NachOS compilation process</w:t>
      </w:r>
    </w:p>
    <w:p w14:paraId="1DD3A8B4" w14:textId="5BFBC3C7" w:rsidR="003B0197" w:rsidRDefault="003B0197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Call rand() function to randomly generate a number.</w:t>
      </w:r>
    </w:p>
    <w:p w14:paraId="272DB636" w14:textId="1547CDF5" w:rsidR="00344109" w:rsidRDefault="00344109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Implement the waiting queue using the functions defined in code/lib/list.h and list.cc</w:t>
      </w:r>
    </w:p>
    <w:p w14:paraId="57DE5B74" w14:textId="3698C661" w:rsidR="00344109" w:rsidRP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Read all the codes and comments in list.h, list.cc, and code/threads/threadtest.cc</w:t>
      </w:r>
    </w:p>
    <w:p w14:paraId="25014F72" w14:textId="31273270" w:rsid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sort 20 people differently for each simulation. For queue manipulations, the existing functions in list.h/cc should be enough.</w:t>
      </w:r>
    </w:p>
    <w:p w14:paraId="1DFF4CA9" w14:textId="662CA591" w:rsid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Hint: ThreadTest() function is called by main()</w:t>
      </w:r>
    </w:p>
    <w:p w14:paraId="3BB8D26D" w14:textId="3434D040" w:rsidR="002646A8" w:rsidRDefault="001F1448" w:rsidP="002646A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Use List::Apply() function for printing the information (sequence # and priority) of everyone lining up outside the laundry room</w:t>
      </w:r>
    </w:p>
    <w:p w14:paraId="2983FB29" w14:textId="364E4894" w:rsidR="001F1448" w:rsidRDefault="001F1448" w:rsidP="001F144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You need to define your own print function in threadtest.cc, for example:</w:t>
      </w:r>
      <w:r>
        <w:rPr>
          <w:rFonts w:ascii="Courier New" w:hAnsi="Courier New" w:cs="Courier New"/>
          <w:color w:val="000000" w:themeColor="text1"/>
        </w:rPr>
        <w:br/>
        <w:t>void PrintWaiting(Person waiting);</w:t>
      </w:r>
    </w:p>
    <w:p w14:paraId="50FD54F7" w14:textId="4E1EFAA8" w:rsidR="001F1448" w:rsidRDefault="001F1448" w:rsidP="001F1448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List::Apply() will apply the function PrintWaiting to every element in the list.</w:t>
      </w:r>
    </w:p>
    <w:p w14:paraId="74431F91" w14:textId="57A4363C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entire simulation process should be done in threadtest.cc.</w:t>
      </w:r>
    </w:p>
    <w:p w14:paraId="1582D7F9" w14:textId="0762ED87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Your implementation must be incorporated and compiled with NachOS under thread.</w:t>
      </w:r>
    </w:p>
    <w:p w14:paraId="51C18046" w14:textId="793EFD53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Your Lab2 document must include your code from your class declaration, definition, and implementation of two simulations.</w:t>
      </w:r>
    </w:p>
    <w:p w14:paraId="30B16452" w14:textId="77777777" w:rsidR="001F1448" w:rsidRDefault="001F1448" w:rsidP="001F1448">
      <w:pPr>
        <w:rPr>
          <w:rFonts w:ascii="Courier New" w:hAnsi="Courier New" w:cs="Courier New"/>
          <w:color w:val="000000" w:themeColor="text1"/>
        </w:rPr>
      </w:pPr>
    </w:p>
    <w:p w14:paraId="53432F86" w14:textId="66847E77" w:rsidR="001F1448" w:rsidRPr="00D668B0" w:rsidRDefault="001F1448" w:rsidP="001F1448">
      <w:pPr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Testing:</w:t>
      </w:r>
    </w:p>
    <w:p w14:paraId="53831333" w14:textId="6D4F8AA8" w:rsidR="001F1448" w:rsidRDefault="001F1448" w:rsidP="001F144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We will build</w:t>
      </w:r>
      <w:r w:rsidR="00D668B0">
        <w:rPr>
          <w:rFonts w:ascii="Courier New" w:hAnsi="Courier New" w:cs="Courier New"/>
          <w:color w:val="000000" w:themeColor="text1"/>
        </w:rPr>
        <w:t xml:space="preserve"> and run your Nachos on the VM.</w:t>
      </w:r>
    </w:p>
    <w:p w14:paraId="1F873EAD" w14:textId="139164E4" w:rsidR="00D668B0" w:rsidRPr="00D668B0" w:rsidRDefault="00D668B0" w:rsidP="001F1448">
      <w:pPr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Grading:</w:t>
      </w:r>
    </w:p>
    <w:p w14:paraId="227C3F34" w14:textId="712D2A84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Syntax/Runtime/Logic Errors with proper Makefile [-50, -15]</w:t>
      </w:r>
    </w:p>
    <w:p w14:paraId="2E00D662" w14:textId="5C4367CD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Class declaration/definition respectively [-20, -10]</w:t>
      </w:r>
    </w:p>
    <w:p w14:paraId="68A19C9F" w14:textId="10370FB4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Satisfy all implementation requirements [-50, -5]</w:t>
      </w:r>
    </w:p>
    <w:p w14:paraId="6CC4FDA4" w14:textId="2B622B1B" w:rsidR="00D668B0" w:rsidRP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Output(by Students)/Test(by TAs) [-50]</w:t>
      </w:r>
    </w:p>
    <w:sectPr w:rsidR="00D668B0" w:rsidRPr="00D668B0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480F" w14:textId="77777777" w:rsidR="00351F98" w:rsidRDefault="00351F98">
      <w:pPr>
        <w:spacing w:after="0" w:line="240" w:lineRule="auto"/>
      </w:pPr>
      <w:r>
        <w:separator/>
      </w:r>
    </w:p>
    <w:p w14:paraId="49DF2A96" w14:textId="77777777" w:rsidR="00351F98" w:rsidRDefault="00351F98"/>
  </w:endnote>
  <w:endnote w:type="continuationSeparator" w:id="0">
    <w:p w14:paraId="4C311D1B" w14:textId="77777777" w:rsidR="00351F98" w:rsidRDefault="00351F98">
      <w:pPr>
        <w:spacing w:after="0" w:line="240" w:lineRule="auto"/>
      </w:pPr>
      <w:r>
        <w:continuationSeparator/>
      </w:r>
    </w:p>
    <w:p w14:paraId="1336649C" w14:textId="77777777" w:rsidR="00351F98" w:rsidRDefault="00351F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8D1F7" w14:textId="77777777"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F3E4D" w14:textId="77777777" w:rsidR="00351F98" w:rsidRDefault="00351F98">
      <w:pPr>
        <w:spacing w:after="0" w:line="240" w:lineRule="auto"/>
      </w:pPr>
      <w:r>
        <w:separator/>
      </w:r>
    </w:p>
    <w:p w14:paraId="3AD5E0AC" w14:textId="77777777" w:rsidR="00351F98" w:rsidRDefault="00351F98"/>
  </w:footnote>
  <w:footnote w:type="continuationSeparator" w:id="0">
    <w:p w14:paraId="6A093A86" w14:textId="77777777" w:rsidR="00351F98" w:rsidRDefault="00351F98">
      <w:pPr>
        <w:spacing w:after="0" w:line="240" w:lineRule="auto"/>
      </w:pPr>
      <w:r>
        <w:continuationSeparator/>
      </w:r>
    </w:p>
    <w:p w14:paraId="7F1713EC" w14:textId="77777777" w:rsidR="00351F98" w:rsidRDefault="00351F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1AE0"/>
    <w:multiLevelType w:val="hybridMultilevel"/>
    <w:tmpl w:val="665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D"/>
    <w:rsid w:val="000044D1"/>
    <w:rsid w:val="001F1448"/>
    <w:rsid w:val="0020289E"/>
    <w:rsid w:val="002646A8"/>
    <w:rsid w:val="00324639"/>
    <w:rsid w:val="00344109"/>
    <w:rsid w:val="00351F98"/>
    <w:rsid w:val="003B0197"/>
    <w:rsid w:val="003C06D2"/>
    <w:rsid w:val="00585461"/>
    <w:rsid w:val="006E51C3"/>
    <w:rsid w:val="00722FF4"/>
    <w:rsid w:val="007438F0"/>
    <w:rsid w:val="0078487E"/>
    <w:rsid w:val="00A0063A"/>
    <w:rsid w:val="00A17E2F"/>
    <w:rsid w:val="00A33B16"/>
    <w:rsid w:val="00AF3A1C"/>
    <w:rsid w:val="00B05440"/>
    <w:rsid w:val="00B71CDF"/>
    <w:rsid w:val="00BD721C"/>
    <w:rsid w:val="00C228FE"/>
    <w:rsid w:val="00C424F9"/>
    <w:rsid w:val="00D668B0"/>
    <w:rsid w:val="00DF604A"/>
    <w:rsid w:val="00E37A27"/>
    <w:rsid w:val="00E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  <w15:chartTrackingRefBased/>
  <w15:docId w15:val="{97D9D9E3-5313-4C47-8F4D-9B5BEA0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ajung/Library/Containers/com.microsoft.Word/Data/Library/Application%20Support/Microsoft/Office/16.0/DTS/en-US%7b9BA264E6-8D06-054C-874D-3E15042C2675%7d/%7bEFE2117B-3192-E247-97CC-7A8BA657D52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F3286-6A92-D944-ADA8-A14C710F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{EFE2117B-3192-E247-97CC-7A8BA657D526}tf10002082.dotx</Template>
  <TotalTime>144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2018-09-05T19:58:00Z</dcterms:created>
  <dcterms:modified xsi:type="dcterms:W3CDTF">2018-09-13T12:57:00Z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